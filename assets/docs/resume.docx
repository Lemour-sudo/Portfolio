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0E0E0" w:themeColor="background2"/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204FB8">
        <w:trPr>
          <w:trHeight w:val="1442"/>
        </w:trPr>
        <w:tc>
          <w:tcPr>
            <w:tcW w:w="5013" w:type="dxa"/>
            <w:vAlign w:val="bottom"/>
          </w:tcPr>
          <w:p w:rsidR="00C84833" w:rsidRDefault="005F6299" w:rsidP="00204FB8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51F6345C1CEA4FC5AA66D9AB3159A233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204FB8">
                  <w:t>Tshepo</w:t>
                </w:r>
                <w:proofErr w:type="spellEnd"/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3A6E3FFE873F4C709C9A4307904E99F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proofErr w:type="spellStart"/>
                <w:r w:rsidR="00204FB8">
                  <w:t>Mosoeunyane</w:t>
                </w:r>
                <w:proofErr w:type="spellEnd"/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pPr w:leftFromText="180" w:rightFromText="180" w:vertAnchor="page" w:horzAnchor="margin" w:tblpY="453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204FB8" w:rsidRPr="009D0878" w:rsidTr="00204FB8">
              <w:sdt>
                <w:sdtPr>
                  <w:alias w:val="Enter phone:"/>
                  <w:tag w:val="Enter phone:"/>
                  <w:id w:val="-1849400302"/>
                  <w:placeholder>
                    <w:docPart w:val="767205966FCE4A8AA0CBC819469C12A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:rsidR="00204FB8" w:rsidRPr="009D0878" w:rsidRDefault="00204FB8" w:rsidP="00204FB8">
                      <w:pPr>
                        <w:pStyle w:val="ContactInfo"/>
                      </w:pPr>
                      <w:r>
                        <w:t>+8613228087182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204FB8" w:rsidRPr="009D0878" w:rsidRDefault="00204FB8" w:rsidP="00204FB8">
                  <w:pPr>
                    <w:pStyle w:val="Icons"/>
                  </w:pPr>
                  <w:r w:rsidRPr="009D0878">
                    <w:rPr>
                      <w:noProof/>
                      <w:lang w:val="en-ZA" w:eastAsia="zh-CN"/>
                    </w:rPr>
                    <mc:AlternateContent>
                      <mc:Choice Requires="wps">
                        <w:drawing>
                          <wp:inline distT="0" distB="0" distL="0" distR="0" wp14:anchorId="374A13B9" wp14:editId="2FE35FF9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7FA646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204FB8" w:rsidRPr="009D0878" w:rsidTr="00204FB8">
              <w:sdt>
                <w:sdtPr>
                  <w:alias w:val="Enter email:"/>
                  <w:tag w:val="Enter email:"/>
                  <w:id w:val="-675184368"/>
                  <w:placeholder>
                    <w:docPart w:val="9D64387D135F4CEABB4E5DF42B7A3F7C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:rsidR="00204FB8" w:rsidRPr="009D0878" w:rsidRDefault="00204FB8" w:rsidP="00204FB8">
                      <w:pPr>
                        <w:pStyle w:val="ContactInfo"/>
                      </w:pPr>
                      <w:r>
                        <w:t>lemour@live.co.uk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204FB8" w:rsidRPr="009D0878" w:rsidRDefault="00204FB8" w:rsidP="00204FB8">
                  <w:pPr>
                    <w:pStyle w:val="Icons"/>
                  </w:pPr>
                  <w:r>
                    <w:rPr>
                      <w:noProof/>
                      <w:lang w:val="en-ZA" w:eastAsia="zh-CN"/>
                    </w:rPr>
                    <mc:AlternateContent>
                      <mc:Choice Requires="wps">
                        <w:drawing>
                          <wp:inline distT="0" distB="0" distL="0" distR="0" wp14:anchorId="40E59D09" wp14:editId="43C64A58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E3C5DD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C43D65" w:rsidRDefault="00624DF1">
      <w:r>
        <w:t>Web development is my major interest. I am consistently learning on how to effectively develop and maintain web applications.</w:t>
      </w:r>
    </w:p>
    <w:p w:rsidR="00AD13CB" w:rsidRDefault="005F6299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348347AFBAA04C29B99F1D117BCE8F4D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Tr="00564951">
        <w:tc>
          <w:tcPr>
            <w:tcW w:w="4680" w:type="dxa"/>
          </w:tcPr>
          <w:p w:rsidR="005B1D68" w:rsidRDefault="00204FB8" w:rsidP="00BC7376">
            <w:pPr>
              <w:pStyle w:val="ListBullet"/>
              <w:numPr>
                <w:ilvl w:val="0"/>
                <w:numId w:val="4"/>
              </w:numPr>
            </w:pPr>
            <w:r>
              <w:t>Problem Solving</w:t>
            </w:r>
          </w:p>
          <w:p w:rsidR="00752315" w:rsidRDefault="00204FB8" w:rsidP="00204FB8">
            <w:pPr>
              <w:pStyle w:val="ListBullet"/>
              <w:numPr>
                <w:ilvl w:val="0"/>
                <w:numId w:val="4"/>
              </w:numPr>
            </w:pPr>
            <w:r>
              <w:t>Strong Mathematical Aptitude</w:t>
            </w:r>
          </w:p>
          <w:p w:rsidR="00204FB8" w:rsidRDefault="00CF44C5" w:rsidP="00204FB8">
            <w:pPr>
              <w:pStyle w:val="ListBullet"/>
              <w:numPr>
                <w:ilvl w:val="0"/>
                <w:numId w:val="4"/>
              </w:numPr>
            </w:pPr>
            <w:r>
              <w:t>Articulate Presentation</w:t>
            </w:r>
          </w:p>
          <w:p w:rsidR="009F1980" w:rsidRDefault="009F1980" w:rsidP="00204FB8">
            <w:pPr>
              <w:pStyle w:val="ListBullet"/>
              <w:numPr>
                <w:ilvl w:val="0"/>
                <w:numId w:val="4"/>
              </w:numPr>
            </w:pPr>
            <w:r>
              <w:t>Proficient Communication</w:t>
            </w:r>
          </w:p>
          <w:p w:rsidR="009F1980" w:rsidRPr="004937AE" w:rsidRDefault="00CF44C5" w:rsidP="00204FB8">
            <w:pPr>
              <w:pStyle w:val="ListBullet"/>
              <w:numPr>
                <w:ilvl w:val="0"/>
                <w:numId w:val="4"/>
              </w:numPr>
            </w:pPr>
            <w:r>
              <w:t>Flexible and Actively Motivated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9F1980" w:rsidRDefault="007530B9" w:rsidP="009F1980">
            <w:pPr>
              <w:pStyle w:val="ListBullet"/>
            </w:pPr>
            <w:r>
              <w:t>Full Stack Web Development</w:t>
            </w:r>
          </w:p>
          <w:p w:rsidR="009F1980" w:rsidRDefault="007530B9" w:rsidP="009F1980">
            <w:pPr>
              <w:pStyle w:val="ListBullet"/>
            </w:pPr>
            <w:r>
              <w:t>HTML, CSS, JavaScript</w:t>
            </w:r>
          </w:p>
          <w:p w:rsidR="009F1980" w:rsidRDefault="007530B9" w:rsidP="009F1980">
            <w:pPr>
              <w:pStyle w:val="ListBullet"/>
            </w:pPr>
            <w:r>
              <w:t>jQuery, AJAX</w:t>
            </w:r>
          </w:p>
          <w:p w:rsidR="007530B9" w:rsidRDefault="007530B9" w:rsidP="007530B9">
            <w:pPr>
              <w:pStyle w:val="ListBullet"/>
            </w:pPr>
            <w:r w:rsidRPr="007530B9">
              <w:t>Bootstrap</w:t>
            </w:r>
          </w:p>
          <w:p w:rsidR="009F1980" w:rsidRPr="004937AE" w:rsidRDefault="007530B9" w:rsidP="007530B9">
            <w:pPr>
              <w:pStyle w:val="ListBullet"/>
            </w:pPr>
            <w:r>
              <w:t>Python Object Oriented Programming</w:t>
            </w:r>
          </w:p>
        </w:tc>
      </w:tr>
    </w:tbl>
    <w:p w:rsidR="0070237E" w:rsidRDefault="005F6299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FC97EF07FD1444CCA0571A2F9CF68110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:rsidR="0070237E" w:rsidRDefault="00037D8A" w:rsidP="0070237E">
      <w:pPr>
        <w:pStyle w:val="Heading3"/>
      </w:pPr>
      <w:r>
        <w:t>2015 - 2019</w:t>
      </w:r>
    </w:p>
    <w:p w:rsidR="00037D8A" w:rsidRDefault="00037D8A" w:rsidP="00513EFC">
      <w:pPr>
        <w:pStyle w:val="Heading2"/>
      </w:pPr>
      <w:r>
        <w:t>Bachelor of Engineering in Astronautics Engineering</w:t>
      </w:r>
      <w:r w:rsidR="0070237E" w:rsidRPr="00513EFC">
        <w:t xml:space="preserve"> </w:t>
      </w:r>
    </w:p>
    <w:p w:rsidR="0070237E" w:rsidRPr="00513EFC" w:rsidRDefault="00037D8A" w:rsidP="00513EFC">
      <w:pPr>
        <w:pStyle w:val="Heading2"/>
      </w:pPr>
      <w:r>
        <w:rPr>
          <w:rStyle w:val="Emphasis"/>
        </w:rPr>
        <w:t>Northwe</w:t>
      </w:r>
      <w:r w:rsidR="004C48CD">
        <w:rPr>
          <w:rStyle w:val="Emphasis"/>
        </w:rPr>
        <w:t xml:space="preserve">stern </w:t>
      </w:r>
      <w:proofErr w:type="spellStart"/>
      <w:r w:rsidR="004C48CD">
        <w:rPr>
          <w:rStyle w:val="Emphasis"/>
        </w:rPr>
        <w:t>Polytechnical</w:t>
      </w:r>
      <w:proofErr w:type="spellEnd"/>
      <w:r w:rsidR="004C48CD">
        <w:rPr>
          <w:rStyle w:val="Emphasis"/>
        </w:rPr>
        <w:t xml:space="preserve"> University</w:t>
      </w:r>
    </w:p>
    <w:p w:rsidR="0070237E" w:rsidRDefault="00037D8A" w:rsidP="0070237E">
      <w:r>
        <w:t xml:space="preserve">I was entitled as the Excellent Graduate of 2019. </w:t>
      </w:r>
    </w:p>
    <w:p w:rsidR="0070237E" w:rsidRDefault="00096A87" w:rsidP="0070237E">
      <w:pPr>
        <w:pStyle w:val="Heading3"/>
      </w:pPr>
      <w:r>
        <w:t>2019 - 2022</w:t>
      </w:r>
    </w:p>
    <w:p w:rsidR="0070237E" w:rsidRDefault="00037D8A" w:rsidP="0070237E">
      <w:pPr>
        <w:pStyle w:val="Heading2"/>
      </w:pPr>
      <w:r>
        <w:t>Master’s Degree in Computer Science and Technology</w:t>
      </w:r>
      <w:r w:rsidR="0070237E">
        <w:t xml:space="preserve"> </w:t>
      </w:r>
      <w:r>
        <w:rPr>
          <w:rStyle w:val="Emphasis"/>
        </w:rPr>
        <w:t xml:space="preserve">Northwestern </w:t>
      </w:r>
      <w:proofErr w:type="spellStart"/>
      <w:r w:rsidR="004C48CD">
        <w:rPr>
          <w:rStyle w:val="Emphasis"/>
        </w:rPr>
        <w:t>Polytechnical</w:t>
      </w:r>
      <w:proofErr w:type="spellEnd"/>
      <w:r w:rsidR="004C48CD">
        <w:rPr>
          <w:rStyle w:val="Emphasis"/>
        </w:rPr>
        <w:t xml:space="preserve"> University</w:t>
      </w:r>
    </w:p>
    <w:p w:rsidR="00BC7376" w:rsidRDefault="00037D8A" w:rsidP="00037D8A">
      <w:r>
        <w:t>I am carrying out my research in the Applications of Machine Learning in Medical Polypharmacy.</w:t>
      </w:r>
    </w:p>
    <w:p w:rsidR="00096A87" w:rsidRDefault="007530B9" w:rsidP="00096A87">
      <w:pPr>
        <w:pStyle w:val="Heading1"/>
      </w:pPr>
      <w:r>
        <w:t>Projects</w:t>
      </w:r>
    </w:p>
    <w:p w:rsidR="00096A87" w:rsidRDefault="007530B9" w:rsidP="00096A87">
      <w:pPr>
        <w:pStyle w:val="Heading2"/>
      </w:pPr>
      <w:r>
        <w:t>Advertisements Website</w:t>
      </w:r>
    </w:p>
    <w:p w:rsidR="00096A87" w:rsidRPr="00DB0417" w:rsidRDefault="005F6299" w:rsidP="00096A87">
      <w:pPr>
        <w:rPr>
          <w:sz w:val="24"/>
          <w:szCs w:val="24"/>
        </w:rPr>
      </w:pPr>
      <w:hyperlink r:id="rId9" w:history="1">
        <w:r w:rsidR="007530B9" w:rsidRPr="00DB0417">
          <w:rPr>
            <w:rStyle w:val="Hyperlink"/>
            <w:sz w:val="24"/>
            <w:szCs w:val="24"/>
          </w:rPr>
          <w:t>http://lemour.pythonanywhere.com/ads/ads</w:t>
        </w:r>
      </w:hyperlink>
    </w:p>
    <w:p w:rsidR="007530B9" w:rsidRPr="007530B9" w:rsidRDefault="007530B9" w:rsidP="00096A87">
      <w:pPr>
        <w:rPr>
          <w:sz w:val="28"/>
          <w:szCs w:val="28"/>
        </w:rPr>
      </w:pPr>
      <w:r>
        <w:rPr>
          <w:sz w:val="28"/>
          <w:szCs w:val="28"/>
        </w:rPr>
        <w:t>I built a CRUD web application where users can login, add advertisements and edit them.</w:t>
      </w:r>
      <w:r w:rsidR="004D1E2B">
        <w:rPr>
          <w:sz w:val="28"/>
          <w:szCs w:val="28"/>
        </w:rPr>
        <w:t xml:space="preserve"> It is a full-stack application with both front-end (HTML, CSS, JavaScript, jQuery, AJAX) and back-end (Django, Python) functionalities.</w:t>
      </w:r>
    </w:p>
    <w:p w:rsidR="007530B9" w:rsidRPr="00DB0417" w:rsidRDefault="00DB0417" w:rsidP="00096A87">
      <w:pPr>
        <w:rPr>
          <w:color w:val="auto"/>
          <w:sz w:val="24"/>
          <w:szCs w:val="24"/>
        </w:rPr>
      </w:pPr>
      <w:r w:rsidRPr="00DB0417">
        <w:rPr>
          <w:i/>
          <w:color w:val="auto"/>
          <w:sz w:val="24"/>
          <w:szCs w:val="24"/>
          <w:u w:val="single"/>
        </w:rPr>
        <w:t>Technologies used</w:t>
      </w:r>
      <w:r w:rsidRPr="00DB0417">
        <w:rPr>
          <w:i/>
          <w:color w:val="auto"/>
          <w:sz w:val="24"/>
          <w:szCs w:val="24"/>
        </w:rPr>
        <w:t>: Django</w:t>
      </w:r>
      <w:r w:rsidR="0054412A" w:rsidRPr="00DB0417">
        <w:rPr>
          <w:i/>
          <w:color w:val="auto"/>
          <w:sz w:val="24"/>
          <w:szCs w:val="24"/>
        </w:rPr>
        <w:t xml:space="preserve">, </w:t>
      </w:r>
      <w:r w:rsidR="000844F0" w:rsidRPr="00DB0417">
        <w:rPr>
          <w:i/>
          <w:color w:val="auto"/>
          <w:sz w:val="24"/>
          <w:szCs w:val="24"/>
        </w:rPr>
        <w:t>JavaScript, HTML, CSS, jQuery</w:t>
      </w:r>
      <w:r w:rsidR="004D1E2B" w:rsidRPr="00DB0417">
        <w:rPr>
          <w:i/>
          <w:color w:val="auto"/>
          <w:sz w:val="24"/>
          <w:szCs w:val="24"/>
        </w:rPr>
        <w:t>, Python Back-End Programmin</w:t>
      </w:r>
      <w:r w:rsidRPr="00DB0417">
        <w:rPr>
          <w:i/>
          <w:color w:val="auto"/>
          <w:sz w:val="24"/>
          <w:szCs w:val="24"/>
        </w:rPr>
        <w:t>g, CRUD application development, Bootstrap, AJAX</w:t>
      </w:r>
      <w:r>
        <w:rPr>
          <w:i/>
          <w:color w:val="auto"/>
          <w:sz w:val="24"/>
          <w:szCs w:val="24"/>
        </w:rPr>
        <w:t>, Web Technologies.</w:t>
      </w:r>
    </w:p>
    <w:p w:rsidR="004D1E2B" w:rsidRDefault="004D1E2B" w:rsidP="00096A87"/>
    <w:p w:rsidR="007530B9" w:rsidRDefault="007530B9" w:rsidP="007530B9">
      <w:pPr>
        <w:pStyle w:val="Heading1"/>
      </w:pPr>
      <w:r>
        <w:lastRenderedPageBreak/>
        <w:t>Certifica</w:t>
      </w:r>
      <w:bookmarkStart w:id="0" w:name="_GoBack"/>
      <w:bookmarkEnd w:id="0"/>
      <w:r>
        <w:t>tions</w:t>
      </w:r>
    </w:p>
    <w:p w:rsidR="007530B9" w:rsidRDefault="007530B9" w:rsidP="007530B9">
      <w:pPr>
        <w:pStyle w:val="Heading2"/>
      </w:pPr>
      <w:r>
        <w:t>Django Specialization</w:t>
      </w:r>
    </w:p>
    <w:p w:rsidR="007530B9" w:rsidRPr="00513EFC" w:rsidRDefault="007530B9" w:rsidP="007530B9">
      <w:r w:rsidRPr="00096A87">
        <w:t>(</w:t>
      </w:r>
      <w:r w:rsidRPr="000844F0">
        <w:t>coursera.org/verify/specialization/DPPQY9MG3VNT</w:t>
      </w:r>
      <w:r w:rsidRPr="00096A87">
        <w:t>)</w:t>
      </w:r>
    </w:p>
    <w:p w:rsidR="007530B9" w:rsidRPr="00D413F9" w:rsidRDefault="007530B9" w:rsidP="007530B9">
      <w:r w:rsidRPr="00890FBE">
        <w:rPr>
          <w:u w:val="single"/>
        </w:rPr>
        <w:t>Skills earned</w:t>
      </w:r>
      <w:r>
        <w:t>: Web applications with Django, JavaScript, HTML, CSS, jQuery, Python Back-End Programming.</w:t>
      </w:r>
    </w:p>
    <w:p w:rsidR="007530B9" w:rsidRPr="00513EFC" w:rsidRDefault="002446BC" w:rsidP="007530B9">
      <w:r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>HTML, CSS, and JavaS</w:t>
      </w:r>
      <w:r w:rsidR="007530B9" w:rsidRPr="000844F0"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 xml:space="preserve">cript for Web Developers </w:t>
      </w:r>
      <w:r w:rsidR="007530B9">
        <w:t>(coursera.org/verify/73V52DVVW4AX)</w:t>
      </w:r>
    </w:p>
    <w:p w:rsidR="007530B9" w:rsidRPr="00D413F9" w:rsidRDefault="007530B9" w:rsidP="007530B9">
      <w:r w:rsidRPr="00890FBE">
        <w:rPr>
          <w:u w:val="single"/>
        </w:rPr>
        <w:t>Skills earned</w:t>
      </w:r>
      <w:r>
        <w:t>: JavaScript, HTML, CSS, jQuery, REST APIs, GIT Version Control.</w:t>
      </w:r>
    </w:p>
    <w:p w:rsidR="007530B9" w:rsidRPr="00D413F9" w:rsidRDefault="007530B9" w:rsidP="00096A87"/>
    <w:p w:rsidR="00096A87" w:rsidRPr="00BC7376" w:rsidRDefault="00096A87" w:rsidP="00037D8A"/>
    <w:sectPr w:rsidR="00096A87" w:rsidRPr="00BC7376" w:rsidSect="008B6DC8">
      <w:footerReference w:type="default" r:id="rId10"/>
      <w:pgSz w:w="12240" w:h="15840" w:code="1"/>
      <w:pgMar w:top="907" w:right="1440" w:bottom="108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299" w:rsidRDefault="005F6299" w:rsidP="00725803">
      <w:pPr>
        <w:spacing w:after="0"/>
      </w:pPr>
      <w:r>
        <w:separator/>
      </w:r>
    </w:p>
  </w:endnote>
  <w:endnote w:type="continuationSeparator" w:id="0">
    <w:p w:rsidR="005F6299" w:rsidRDefault="005F629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6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299" w:rsidRDefault="005F6299" w:rsidP="00725803">
      <w:pPr>
        <w:spacing w:after="0"/>
      </w:pPr>
      <w:r>
        <w:separator/>
      </w:r>
    </w:p>
  </w:footnote>
  <w:footnote w:type="continuationSeparator" w:id="0">
    <w:p w:rsidR="005F6299" w:rsidRDefault="005F629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B8"/>
    <w:rsid w:val="00025E77"/>
    <w:rsid w:val="00027312"/>
    <w:rsid w:val="00037D8A"/>
    <w:rsid w:val="000645F2"/>
    <w:rsid w:val="00082F03"/>
    <w:rsid w:val="000835A0"/>
    <w:rsid w:val="000844F0"/>
    <w:rsid w:val="000934A2"/>
    <w:rsid w:val="00096A87"/>
    <w:rsid w:val="001B0955"/>
    <w:rsid w:val="00204FB8"/>
    <w:rsid w:val="00227784"/>
    <w:rsid w:val="0023705D"/>
    <w:rsid w:val="002446BC"/>
    <w:rsid w:val="00250A31"/>
    <w:rsid w:val="00251C13"/>
    <w:rsid w:val="002922D0"/>
    <w:rsid w:val="00340B03"/>
    <w:rsid w:val="00380AE7"/>
    <w:rsid w:val="003A6943"/>
    <w:rsid w:val="00410BA2"/>
    <w:rsid w:val="00434074"/>
    <w:rsid w:val="00456305"/>
    <w:rsid w:val="00463C3B"/>
    <w:rsid w:val="004937AE"/>
    <w:rsid w:val="004C48CD"/>
    <w:rsid w:val="004D1E2B"/>
    <w:rsid w:val="004E2970"/>
    <w:rsid w:val="005026DD"/>
    <w:rsid w:val="00513EFC"/>
    <w:rsid w:val="0052113B"/>
    <w:rsid w:val="0054412A"/>
    <w:rsid w:val="00564951"/>
    <w:rsid w:val="00573BF9"/>
    <w:rsid w:val="005A4A49"/>
    <w:rsid w:val="005B1D68"/>
    <w:rsid w:val="005F6299"/>
    <w:rsid w:val="00611B37"/>
    <w:rsid w:val="00624DF1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530B9"/>
    <w:rsid w:val="008568A2"/>
    <w:rsid w:val="00857E6B"/>
    <w:rsid w:val="00890FBE"/>
    <w:rsid w:val="008968C4"/>
    <w:rsid w:val="008B6DC8"/>
    <w:rsid w:val="008D7C1C"/>
    <w:rsid w:val="0092291B"/>
    <w:rsid w:val="00932D92"/>
    <w:rsid w:val="0095272C"/>
    <w:rsid w:val="00972024"/>
    <w:rsid w:val="009C1038"/>
    <w:rsid w:val="009F04D2"/>
    <w:rsid w:val="009F1980"/>
    <w:rsid w:val="009F2BA7"/>
    <w:rsid w:val="009F6DA0"/>
    <w:rsid w:val="00A01182"/>
    <w:rsid w:val="00A07422"/>
    <w:rsid w:val="00A1088A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CF44C5"/>
    <w:rsid w:val="00D2420D"/>
    <w:rsid w:val="00D30382"/>
    <w:rsid w:val="00D413F9"/>
    <w:rsid w:val="00D44E50"/>
    <w:rsid w:val="00D90060"/>
    <w:rsid w:val="00D92B95"/>
    <w:rsid w:val="00DB0417"/>
    <w:rsid w:val="00E03F71"/>
    <w:rsid w:val="00E154B5"/>
    <w:rsid w:val="00E232F0"/>
    <w:rsid w:val="00E52791"/>
    <w:rsid w:val="00E83195"/>
    <w:rsid w:val="00F00A4F"/>
    <w:rsid w:val="00F33CD8"/>
    <w:rsid w:val="00F94BED"/>
    <w:rsid w:val="00FC6571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2E0A1E-4F6D-4EA3-965E-D8A1A8BC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lemour.pythonanywhere.com/ads/ad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quarium\Downloads\tf164024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F6345C1CEA4FC5AA66D9AB3159A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BE0A-24F6-448C-9762-4D38AF57CC13}"/>
      </w:docPartPr>
      <w:docPartBody>
        <w:p w:rsidR="0090457B" w:rsidRDefault="00080545">
          <w:pPr>
            <w:pStyle w:val="51F6345C1CEA4FC5AA66D9AB3159A233"/>
          </w:pPr>
          <w:r>
            <w:t>First Name</w:t>
          </w:r>
        </w:p>
      </w:docPartBody>
    </w:docPart>
    <w:docPart>
      <w:docPartPr>
        <w:name w:val="3A6E3FFE873F4C709C9A4307904E9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F595E-E794-43D3-B654-5AFF8C240B30}"/>
      </w:docPartPr>
      <w:docPartBody>
        <w:p w:rsidR="0090457B" w:rsidRDefault="00080545">
          <w:pPr>
            <w:pStyle w:val="3A6E3FFE873F4C709C9A4307904E99F4"/>
          </w:pPr>
          <w:r>
            <w:t>Last Name</w:t>
          </w:r>
        </w:p>
      </w:docPartBody>
    </w:docPart>
    <w:docPart>
      <w:docPartPr>
        <w:name w:val="348347AFBAA04C29B99F1D117BCE8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5F353-EDFA-40F1-BCF7-6D450F6DE386}"/>
      </w:docPartPr>
      <w:docPartBody>
        <w:p w:rsidR="0090457B" w:rsidRDefault="00080545">
          <w:pPr>
            <w:pStyle w:val="348347AFBAA04C29B99F1D117BCE8F4D"/>
          </w:pPr>
          <w:r>
            <w:t>Skills</w:t>
          </w:r>
        </w:p>
      </w:docPartBody>
    </w:docPart>
    <w:docPart>
      <w:docPartPr>
        <w:name w:val="FC97EF07FD1444CCA0571A2F9CF68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70113-6CA7-48A5-8570-68036BA246D0}"/>
      </w:docPartPr>
      <w:docPartBody>
        <w:p w:rsidR="0090457B" w:rsidRDefault="00080545">
          <w:pPr>
            <w:pStyle w:val="FC97EF07FD1444CCA0571A2F9CF68110"/>
          </w:pPr>
          <w:r w:rsidRPr="0070237E">
            <w:t>Education</w:t>
          </w:r>
        </w:p>
      </w:docPartBody>
    </w:docPart>
    <w:docPart>
      <w:docPartPr>
        <w:name w:val="767205966FCE4A8AA0CBC819469C1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3877E-87F3-44CD-9393-43A8DAD6B56E}"/>
      </w:docPartPr>
      <w:docPartBody>
        <w:p w:rsidR="0090457B" w:rsidRDefault="00D22C0F" w:rsidP="00D22C0F">
          <w:pPr>
            <w:pStyle w:val="767205966FCE4A8AA0CBC819469C12A5"/>
          </w:pPr>
          <w:r w:rsidRPr="009D0878">
            <w:t>Phone</w:t>
          </w:r>
        </w:p>
      </w:docPartBody>
    </w:docPart>
    <w:docPart>
      <w:docPartPr>
        <w:name w:val="9D64387D135F4CEABB4E5DF42B7A3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A4DB6-9D8C-466E-BEFC-DEA7F1310782}"/>
      </w:docPartPr>
      <w:docPartBody>
        <w:p w:rsidR="0090457B" w:rsidRDefault="00D22C0F" w:rsidP="00D22C0F">
          <w:pPr>
            <w:pStyle w:val="9D64387D135F4CEABB4E5DF42B7A3F7C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0F"/>
    <w:rsid w:val="00080545"/>
    <w:rsid w:val="003E73C6"/>
    <w:rsid w:val="004B263B"/>
    <w:rsid w:val="004E329E"/>
    <w:rsid w:val="00673FB5"/>
    <w:rsid w:val="0090457B"/>
    <w:rsid w:val="009973C3"/>
    <w:rsid w:val="00D22C0F"/>
    <w:rsid w:val="00F7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F6345C1CEA4FC5AA66D9AB3159A233">
    <w:name w:val="51F6345C1CEA4FC5AA66D9AB3159A233"/>
  </w:style>
  <w:style w:type="paragraph" w:customStyle="1" w:styleId="3A6E3FFE873F4C709C9A4307904E99F4">
    <w:name w:val="3A6E3FFE873F4C709C9A4307904E99F4"/>
  </w:style>
  <w:style w:type="paragraph" w:customStyle="1" w:styleId="A6F4F06CC73E4EDCA72FA424148456AD">
    <w:name w:val="A6F4F06CC73E4EDCA72FA424148456AD"/>
  </w:style>
  <w:style w:type="paragraph" w:customStyle="1" w:styleId="B73D00A86F594723992432B5CA3CDC02">
    <w:name w:val="B73D00A86F594723992432B5CA3CDC02"/>
  </w:style>
  <w:style w:type="paragraph" w:customStyle="1" w:styleId="4ADF763811DD4A758D796BC25E43764A">
    <w:name w:val="4ADF763811DD4A758D796BC25E43764A"/>
  </w:style>
  <w:style w:type="paragraph" w:customStyle="1" w:styleId="4F143E0E0A1C4D09BB338B2DFE049AF7">
    <w:name w:val="4F143E0E0A1C4D09BB338B2DFE049AF7"/>
  </w:style>
  <w:style w:type="paragraph" w:customStyle="1" w:styleId="9FF91D4F771147A88D73582B2408494E">
    <w:name w:val="9FF91D4F771147A88D73582B2408494E"/>
  </w:style>
  <w:style w:type="paragraph" w:customStyle="1" w:styleId="FE9E91A98BFE4AE2944BDE5FDAC34CFD">
    <w:name w:val="FE9E91A98BFE4AE2944BDE5FDAC34CFD"/>
  </w:style>
  <w:style w:type="paragraph" w:customStyle="1" w:styleId="348347AFBAA04C29B99F1D117BCE8F4D">
    <w:name w:val="348347AFBAA04C29B99F1D117BCE8F4D"/>
  </w:style>
  <w:style w:type="paragraph" w:customStyle="1" w:styleId="ED935646A9874AD6A176A195E00EF3F2">
    <w:name w:val="ED935646A9874AD6A176A195E00EF3F2"/>
  </w:style>
  <w:style w:type="paragraph" w:customStyle="1" w:styleId="77C18150B1974C50B1F0F776EEE3124D">
    <w:name w:val="77C18150B1974C50B1F0F776EEE3124D"/>
  </w:style>
  <w:style w:type="paragraph" w:customStyle="1" w:styleId="353EDCF368174DAE83464C4E2D210A07">
    <w:name w:val="353EDCF368174DAE83464C4E2D210A07"/>
  </w:style>
  <w:style w:type="paragraph" w:customStyle="1" w:styleId="5FB6262E1D5A46B58576D88D5D82705D">
    <w:name w:val="5FB6262E1D5A46B58576D88D5D82705D"/>
  </w:style>
  <w:style w:type="paragraph" w:customStyle="1" w:styleId="B3D4D3E475A04FC1B394E6C46250BD1E">
    <w:name w:val="B3D4D3E475A04FC1B394E6C46250BD1E"/>
  </w:style>
  <w:style w:type="paragraph" w:customStyle="1" w:styleId="0774CA54B79F42629836C258AA348B4D">
    <w:name w:val="0774CA54B79F42629836C258AA348B4D"/>
  </w:style>
  <w:style w:type="paragraph" w:customStyle="1" w:styleId="F1A5F4144DF74414AC5DABBF4F275E9B">
    <w:name w:val="F1A5F4144DF74414AC5DABBF4F275E9B"/>
  </w:style>
  <w:style w:type="paragraph" w:customStyle="1" w:styleId="1A5641EFBB1042CAB4BB2C28E0CC78A5">
    <w:name w:val="1A5641EFBB1042CAB4BB2C28E0CC78A5"/>
  </w:style>
  <w:style w:type="paragraph" w:customStyle="1" w:styleId="CEDE2167C1674A82A62DB2112DFE23A6">
    <w:name w:val="CEDE2167C1674A82A62DB2112DFE23A6"/>
  </w:style>
  <w:style w:type="character" w:styleId="Emphasis">
    <w:name w:val="Emphasis"/>
    <w:basedOn w:val="DefaultParagraphFont"/>
    <w:uiPriority w:val="20"/>
    <w:qFormat/>
    <w:rsid w:val="00D22C0F"/>
    <w:rPr>
      <w:b w:val="0"/>
      <w:i w:val="0"/>
      <w:iCs/>
      <w:color w:val="595959" w:themeColor="text1" w:themeTint="A6"/>
    </w:rPr>
  </w:style>
  <w:style w:type="paragraph" w:customStyle="1" w:styleId="38E7A1C3E43F44959D418143B15E11F6">
    <w:name w:val="38E7A1C3E43F44959D418143B15E11F6"/>
  </w:style>
  <w:style w:type="paragraph" w:customStyle="1" w:styleId="32A712D1B72B4920AC7494694B89143F">
    <w:name w:val="32A712D1B72B4920AC7494694B89143F"/>
  </w:style>
  <w:style w:type="paragraph" w:customStyle="1" w:styleId="CCAF38DB9C4F4730828318E4BE432A62">
    <w:name w:val="CCAF38DB9C4F4730828318E4BE432A62"/>
  </w:style>
  <w:style w:type="paragraph" w:customStyle="1" w:styleId="E370035C56544C11964A367F025184CB">
    <w:name w:val="E370035C56544C11964A367F025184CB"/>
  </w:style>
  <w:style w:type="paragraph" w:customStyle="1" w:styleId="DD63A23E594F464499BEEDCF9524EA65">
    <w:name w:val="DD63A23E594F464499BEEDCF9524EA65"/>
  </w:style>
  <w:style w:type="paragraph" w:customStyle="1" w:styleId="A19949FE26824544B0C09DC9D6A775BD">
    <w:name w:val="A19949FE26824544B0C09DC9D6A775BD"/>
  </w:style>
  <w:style w:type="paragraph" w:customStyle="1" w:styleId="0405E88FAB5B453DA8D2B4D6E2D9B66F">
    <w:name w:val="0405E88FAB5B453DA8D2B4D6E2D9B66F"/>
  </w:style>
  <w:style w:type="paragraph" w:customStyle="1" w:styleId="FC97EF07FD1444CCA0571A2F9CF68110">
    <w:name w:val="FC97EF07FD1444CCA0571A2F9CF68110"/>
  </w:style>
  <w:style w:type="paragraph" w:customStyle="1" w:styleId="E7D0366C2D2B4FFF917390F8BC374B86">
    <w:name w:val="E7D0366C2D2B4FFF917390F8BC374B86"/>
  </w:style>
  <w:style w:type="paragraph" w:customStyle="1" w:styleId="484C0D45279E44329E3454C498B8A30F">
    <w:name w:val="484C0D45279E44329E3454C498B8A30F"/>
  </w:style>
  <w:style w:type="paragraph" w:customStyle="1" w:styleId="E273D81FA1FC478086321CAA01883674">
    <w:name w:val="E273D81FA1FC478086321CAA01883674"/>
  </w:style>
  <w:style w:type="paragraph" w:customStyle="1" w:styleId="FDABB0498E54403CA0B06C2D26D924BE">
    <w:name w:val="FDABB0498E54403CA0B06C2D26D924BE"/>
  </w:style>
  <w:style w:type="paragraph" w:customStyle="1" w:styleId="F68C1EA7B40F4E8FB90425294D4DA542">
    <w:name w:val="F68C1EA7B40F4E8FB90425294D4DA542"/>
  </w:style>
  <w:style w:type="paragraph" w:customStyle="1" w:styleId="00AF21586088424D967A835A5F68F859">
    <w:name w:val="00AF21586088424D967A835A5F68F859"/>
  </w:style>
  <w:style w:type="paragraph" w:customStyle="1" w:styleId="5F3CE31B23554E66BFD26C916DBC44BC">
    <w:name w:val="5F3CE31B23554E66BFD26C916DBC44BC"/>
  </w:style>
  <w:style w:type="paragraph" w:customStyle="1" w:styleId="D086D085CD0945748B87FB703B232A94">
    <w:name w:val="D086D085CD0945748B87FB703B232A94"/>
  </w:style>
  <w:style w:type="paragraph" w:customStyle="1" w:styleId="1EA08D55DA914E759E52EAB58A05ECC2">
    <w:name w:val="1EA08D55DA914E759E52EAB58A05ECC2"/>
  </w:style>
  <w:style w:type="paragraph" w:customStyle="1" w:styleId="D9C8C15DAABB429C97CDF6EBF105EA4E">
    <w:name w:val="D9C8C15DAABB429C97CDF6EBF105EA4E"/>
  </w:style>
  <w:style w:type="paragraph" w:customStyle="1" w:styleId="DE6B354B0CB148739EB88EBC22789F73">
    <w:name w:val="DE6B354B0CB148739EB88EBC22789F73"/>
  </w:style>
  <w:style w:type="paragraph" w:customStyle="1" w:styleId="30BD741F049B4CC0950814EF0DAF2DCA">
    <w:name w:val="30BD741F049B4CC0950814EF0DAF2DCA"/>
  </w:style>
  <w:style w:type="paragraph" w:customStyle="1" w:styleId="0FE5C68379F447BCB2FA4F377C2CA5B0">
    <w:name w:val="0FE5C68379F447BCB2FA4F377C2CA5B0"/>
    <w:rsid w:val="00D22C0F"/>
  </w:style>
  <w:style w:type="paragraph" w:customStyle="1" w:styleId="DE3B2664B5F74C6AA5CF46A3AE9AD1B0">
    <w:name w:val="DE3B2664B5F74C6AA5CF46A3AE9AD1B0"/>
    <w:rsid w:val="00D22C0F"/>
  </w:style>
  <w:style w:type="paragraph" w:customStyle="1" w:styleId="767205966FCE4A8AA0CBC819469C12A5">
    <w:name w:val="767205966FCE4A8AA0CBC819469C12A5"/>
    <w:rsid w:val="00D22C0F"/>
  </w:style>
  <w:style w:type="paragraph" w:customStyle="1" w:styleId="9D64387D135F4CEABB4E5DF42B7A3F7C">
    <w:name w:val="9D64387D135F4CEABB4E5DF42B7A3F7C"/>
    <w:rsid w:val="00D22C0F"/>
  </w:style>
  <w:style w:type="paragraph" w:customStyle="1" w:styleId="F47CA78195B442F89EAA45AAFBC81ADA">
    <w:name w:val="F47CA78195B442F89EAA45AAFBC81ADA"/>
    <w:rsid w:val="00D22C0F"/>
  </w:style>
  <w:style w:type="paragraph" w:customStyle="1" w:styleId="B2C3E5AE5BDE47ECB73CEC94A1082599">
    <w:name w:val="B2C3E5AE5BDE47ECB73CEC94A1082599"/>
    <w:rsid w:val="00D22C0F"/>
  </w:style>
  <w:style w:type="paragraph" w:customStyle="1" w:styleId="B4BDD1EE62B04BE486A055E5E4BCC713">
    <w:name w:val="B4BDD1EE62B04BE486A055E5E4BCC713"/>
    <w:rsid w:val="00D22C0F"/>
  </w:style>
  <w:style w:type="paragraph" w:customStyle="1" w:styleId="9FA7EE92BDB74F7D804DA87514D28577">
    <w:name w:val="9FA7EE92BDB74F7D804DA87514D28577"/>
    <w:rsid w:val="00D22C0F"/>
  </w:style>
  <w:style w:type="paragraph" w:customStyle="1" w:styleId="75FAF16108854CFFB559EF8A0901F04C">
    <w:name w:val="75FAF16108854CFFB559EF8A0901F04C"/>
    <w:rsid w:val="00D22C0F"/>
  </w:style>
  <w:style w:type="paragraph" w:customStyle="1" w:styleId="1348DCA619554363B7AACB88A3DBF94C">
    <w:name w:val="1348DCA619554363B7AACB88A3DBF94C"/>
    <w:rsid w:val="00D22C0F"/>
  </w:style>
  <w:style w:type="paragraph" w:customStyle="1" w:styleId="48B55F3A63FF424990FC827D4610F57A">
    <w:name w:val="48B55F3A63FF424990FC827D4610F57A"/>
    <w:rsid w:val="00D22C0F"/>
  </w:style>
  <w:style w:type="paragraph" w:customStyle="1" w:styleId="152981BEDB684B66B852B5BA1FDF9ADA">
    <w:name w:val="152981BEDB684B66B852B5BA1FDF9ADA"/>
    <w:rsid w:val="00D22C0F"/>
  </w:style>
  <w:style w:type="paragraph" w:customStyle="1" w:styleId="E341704B505D4DE0BD9C4DED8ECB2AE2">
    <w:name w:val="E341704B505D4DE0BD9C4DED8ECB2AE2"/>
    <w:rsid w:val="00D22C0F"/>
  </w:style>
  <w:style w:type="paragraph" w:customStyle="1" w:styleId="B1B98D88912B4D0591633A95A8749093">
    <w:name w:val="B1B98D88912B4D0591633A95A8749093"/>
    <w:rsid w:val="00D22C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Tshepo</Abstract>
  <CompanyAddress/>
  <CompanyPhone>+8613228087182</CompanyPhone>
  <CompanyFax/>
  <CompanyEmail>lemour@live.co.uk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19EF53-220B-47F1-AE70-9C639BD7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tf16402467_win32.dotx</Template>
  <TotalTime>149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</cp:lastModifiedBy>
  <cp:revision>10</cp:revision>
  <cp:lastPrinted>2021-04-29T15:45:00Z</cp:lastPrinted>
  <dcterms:created xsi:type="dcterms:W3CDTF">2021-01-15T16:55:00Z</dcterms:created>
  <dcterms:modified xsi:type="dcterms:W3CDTF">2021-04-29T15:46:00Z</dcterms:modified>
  <cp:category>Mosoeunyane</cp:category>
</cp:coreProperties>
</file>